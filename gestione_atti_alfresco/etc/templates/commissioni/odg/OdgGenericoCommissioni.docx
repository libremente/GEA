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6E9" w:rsidRDefault="00DD26E9">
      <w:pPr>
        <w:jc w:val="center"/>
      </w:pPr>
    </w:p>
    <w:p w:rsidR="00DD26E9" w:rsidRDefault="00DA4A6F">
      <w:pPr>
        <w:jc w:val="center"/>
      </w:pPr>
      <w:r>
        <w:rPr>
          <w:noProof/>
        </w:rPr>
        <w:drawing>
          <wp:inline distT="0" distB="0" distL="0" distR="0">
            <wp:extent cx="2343150" cy="1095375"/>
            <wp:effectExtent l="19050" t="0" r="0" b="0"/>
            <wp:docPr id="1" name="Immagine 1" descr="20100714_LogoCR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00714_LogoCR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6E9" w:rsidRDefault="00DD26E9">
      <w:pPr>
        <w:jc w:val="center"/>
      </w:pPr>
    </w:p>
    <w:p w:rsidR="00A51524" w:rsidRDefault="00B71189" w:rsidP="00A51524">
      <w:pPr>
        <w:tabs>
          <w:tab w:val="center" w:pos="4535"/>
          <w:tab w:val="left" w:pos="6330"/>
        </w:tabs>
      </w:pPr>
      <w:r>
        <w:rPr>
          <w:noProof/>
        </w:rPr>
        <w:tab/>
      </w:r>
      <w:r w:rsidR="00E53273">
        <w:rPr>
          <w:noProof/>
        </w:rPr>
        <w:t>commissioneCorrente</w:t>
      </w:r>
    </w:p>
    <w:p w:rsidR="00DD26E9" w:rsidRDefault="00DD26E9">
      <w:pPr>
        <w:jc w:val="center"/>
      </w:pPr>
    </w:p>
    <w:p w:rsidR="00DD26E9" w:rsidRDefault="00DD26E9">
      <w:pPr>
        <w:jc w:val="center"/>
        <w:rPr>
          <w:sz w:val="28"/>
        </w:rPr>
      </w:pPr>
    </w:p>
    <w:tbl>
      <w:tblPr>
        <w:tblW w:w="9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0"/>
        <w:gridCol w:w="6947"/>
      </w:tblGrid>
      <w:tr w:rsidR="00DD26E9" w:rsidRPr="00977F84" w:rsidTr="00BB2212">
        <w:trPr>
          <w:cantSplit/>
        </w:trPr>
        <w:tc>
          <w:tcPr>
            <w:tcW w:w="2350" w:type="dxa"/>
          </w:tcPr>
          <w:p w:rsidR="00977F84" w:rsidRPr="00977F84" w:rsidRDefault="00977F84" w:rsidP="008271F5">
            <w:pPr>
              <w:jc w:val="center"/>
              <w:rPr>
                <w:b/>
                <w:iCs/>
                <w:sz w:val="20"/>
                <w:szCs w:val="22"/>
              </w:rPr>
            </w:pPr>
            <w:bookmarkStart w:id="0" w:name="_GoBack"/>
          </w:p>
          <w:p w:rsidR="00DD26E9" w:rsidRPr="00977F84" w:rsidRDefault="003B5EC4" w:rsidP="008271F5">
            <w:pPr>
              <w:jc w:val="center"/>
              <w:rPr>
                <w:b/>
                <w:iCs/>
                <w:sz w:val="20"/>
                <w:szCs w:val="22"/>
              </w:rPr>
            </w:pPr>
            <w:r w:rsidRPr="00977F84">
              <w:rPr>
                <w:b/>
                <w:iCs/>
                <w:sz w:val="20"/>
                <w:szCs w:val="22"/>
              </w:rPr>
              <w:t>dataSeduta1</w:t>
            </w:r>
          </w:p>
          <w:p w:rsidR="008271F5" w:rsidRPr="00977F84" w:rsidRDefault="008271F5" w:rsidP="008271F5">
            <w:pPr>
              <w:rPr>
                <w:sz w:val="20"/>
                <w:szCs w:val="22"/>
              </w:rPr>
            </w:pPr>
          </w:p>
          <w:p w:rsidR="00DD26E9" w:rsidRDefault="00DE4977">
            <w:pPr>
              <w:jc w:val="center"/>
              <w:rPr>
                <w:b/>
                <w:sz w:val="20"/>
                <w:szCs w:val="22"/>
              </w:rPr>
            </w:pPr>
            <w:r w:rsidRPr="00977F84">
              <w:rPr>
                <w:b/>
                <w:sz w:val="20"/>
                <w:szCs w:val="22"/>
              </w:rPr>
              <w:t>o</w:t>
            </w:r>
            <w:r w:rsidR="00DD26E9" w:rsidRPr="00977F84">
              <w:rPr>
                <w:b/>
                <w:sz w:val="20"/>
                <w:szCs w:val="22"/>
              </w:rPr>
              <w:t>r</w:t>
            </w:r>
            <w:r w:rsidR="008271F5" w:rsidRPr="00977F84">
              <w:rPr>
                <w:b/>
                <w:sz w:val="20"/>
                <w:szCs w:val="22"/>
              </w:rPr>
              <w:t xml:space="preserve">e: </w:t>
            </w:r>
            <w:proofErr w:type="spellStart"/>
            <w:r w:rsidR="008271F5" w:rsidRPr="00977F84">
              <w:rPr>
                <w:b/>
                <w:sz w:val="20"/>
                <w:szCs w:val="22"/>
              </w:rPr>
              <w:t>orarioInizio</w:t>
            </w:r>
            <w:proofErr w:type="spellEnd"/>
          </w:p>
          <w:p w:rsidR="00EF4A54" w:rsidRPr="00977F84" w:rsidRDefault="00EF4A54">
            <w:pPr>
              <w:jc w:val="center"/>
              <w:rPr>
                <w:b/>
                <w:sz w:val="20"/>
                <w:szCs w:val="22"/>
              </w:rPr>
            </w:pPr>
          </w:p>
        </w:tc>
        <w:tc>
          <w:tcPr>
            <w:tcW w:w="6947" w:type="dxa"/>
          </w:tcPr>
          <w:p w:rsidR="00DD26E9" w:rsidRPr="00977F84" w:rsidRDefault="00DD26E9">
            <w:pPr>
              <w:tabs>
                <w:tab w:val="left" w:pos="2400"/>
              </w:tabs>
              <w:rPr>
                <w:sz w:val="20"/>
                <w:szCs w:val="22"/>
              </w:rPr>
            </w:pPr>
          </w:p>
          <w:p w:rsidR="00977F84" w:rsidRPr="00977F84" w:rsidRDefault="00977F84">
            <w:pPr>
              <w:tabs>
                <w:tab w:val="left" w:pos="2400"/>
              </w:tabs>
              <w:rPr>
                <w:b/>
                <w:noProof/>
                <w:sz w:val="20"/>
                <w:szCs w:val="22"/>
              </w:rPr>
            </w:pPr>
          </w:p>
          <w:p w:rsidR="00977F84" w:rsidRPr="00977F84" w:rsidRDefault="00977F84">
            <w:pPr>
              <w:tabs>
                <w:tab w:val="left" w:pos="2400"/>
              </w:tabs>
              <w:rPr>
                <w:b/>
                <w:noProof/>
                <w:sz w:val="20"/>
                <w:szCs w:val="22"/>
              </w:rPr>
            </w:pPr>
          </w:p>
          <w:p w:rsidR="00C05152" w:rsidRDefault="00DD26E9">
            <w:pPr>
              <w:tabs>
                <w:tab w:val="left" w:pos="2400"/>
              </w:tabs>
              <w:rPr>
                <w:b/>
                <w:noProof/>
                <w:sz w:val="20"/>
                <w:szCs w:val="22"/>
              </w:rPr>
            </w:pPr>
            <w:r w:rsidRPr="00977F84">
              <w:rPr>
                <w:b/>
                <w:noProof/>
                <w:sz w:val="20"/>
                <w:szCs w:val="22"/>
              </w:rPr>
              <w:t>Seduta di Commissione</w:t>
            </w:r>
          </w:p>
          <w:p w:rsidR="00EF4A54" w:rsidRPr="00977F84" w:rsidRDefault="00EF4A54">
            <w:pPr>
              <w:tabs>
                <w:tab w:val="left" w:pos="2400"/>
              </w:tabs>
              <w:rPr>
                <w:b/>
                <w:noProof/>
                <w:sz w:val="20"/>
                <w:szCs w:val="22"/>
              </w:rPr>
            </w:pPr>
          </w:p>
        </w:tc>
      </w:tr>
      <w:tr w:rsidR="00FC3E5E" w:rsidRPr="00977F84" w:rsidTr="00BB2212">
        <w:trPr>
          <w:cantSplit/>
        </w:trPr>
        <w:tc>
          <w:tcPr>
            <w:tcW w:w="2350" w:type="dxa"/>
          </w:tcPr>
          <w:p w:rsidR="00E077C8" w:rsidRDefault="00E077C8" w:rsidP="00E077C8">
            <w:pPr>
              <w:rPr>
                <w:noProof/>
                <w:sz w:val="20"/>
                <w:szCs w:val="20"/>
              </w:rPr>
            </w:pPr>
          </w:p>
          <w:p w:rsidR="00FC3E5E" w:rsidRPr="00085E02" w:rsidRDefault="00E077C8" w:rsidP="00E077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dataSedutaAG</w:t>
            </w:r>
          </w:p>
          <w:p w:rsidR="00FC3E5E" w:rsidRPr="00085E02" w:rsidRDefault="00FC3E5E" w:rsidP="00FC3E5E">
            <w:pPr>
              <w:jc w:val="center"/>
              <w:rPr>
                <w:noProof/>
                <w:sz w:val="20"/>
                <w:szCs w:val="20"/>
              </w:rPr>
            </w:pPr>
          </w:p>
          <w:p w:rsidR="00FC3E5E" w:rsidRDefault="00FC3E5E" w:rsidP="00FC3E5E">
            <w:pPr>
              <w:jc w:val="center"/>
              <w:rPr>
                <w:noProof/>
                <w:sz w:val="20"/>
                <w:szCs w:val="20"/>
              </w:rPr>
            </w:pPr>
            <w:r w:rsidRPr="00085E02">
              <w:rPr>
                <w:noProof/>
                <w:sz w:val="20"/>
                <w:szCs w:val="20"/>
              </w:rPr>
              <w:t xml:space="preserve">Ore: </w:t>
            </w:r>
            <w:r>
              <w:rPr>
                <w:noProof/>
                <w:sz w:val="20"/>
                <w:szCs w:val="20"/>
              </w:rPr>
              <w:t>XXXXX</w:t>
            </w:r>
          </w:p>
          <w:p w:rsidR="00EF4A54" w:rsidRPr="00977F84" w:rsidRDefault="00EF4A54" w:rsidP="00FC3E5E">
            <w:pPr>
              <w:jc w:val="center"/>
              <w:rPr>
                <w:b/>
                <w:iCs/>
                <w:sz w:val="20"/>
                <w:szCs w:val="22"/>
              </w:rPr>
            </w:pPr>
          </w:p>
        </w:tc>
        <w:tc>
          <w:tcPr>
            <w:tcW w:w="6947" w:type="dxa"/>
          </w:tcPr>
          <w:p w:rsidR="00FC3E5E" w:rsidRDefault="00FC3E5E" w:rsidP="00FC3E5E">
            <w:pPr>
              <w:tabs>
                <w:tab w:val="left" w:pos="2400"/>
              </w:tabs>
              <w:jc w:val="both"/>
              <w:rPr>
                <w:b/>
                <w:sz w:val="20"/>
                <w:szCs w:val="20"/>
              </w:rPr>
            </w:pPr>
          </w:p>
          <w:p w:rsidR="00FC3E5E" w:rsidRDefault="00FC3E5E" w:rsidP="00FC3E5E">
            <w:pPr>
              <w:tabs>
                <w:tab w:val="left" w:pos="240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Audizione generale. </w:t>
            </w:r>
            <w:r w:rsidR="001A5A96">
              <w:rPr>
                <w:b/>
                <w:sz w:val="20"/>
                <w:szCs w:val="20"/>
              </w:rPr>
              <w:t>Con</w:t>
            </w:r>
            <w:r>
              <w:rPr>
                <w:b/>
                <w:sz w:val="20"/>
                <w:szCs w:val="20"/>
              </w:rPr>
              <w:t xml:space="preserve">: </w:t>
            </w:r>
            <w:proofErr w:type="spellStart"/>
            <w:r w:rsidR="00E077C8">
              <w:rPr>
                <w:b/>
                <w:sz w:val="20"/>
                <w:szCs w:val="20"/>
              </w:rPr>
              <w:t>soggettiConsultatiAG</w:t>
            </w:r>
            <w:proofErr w:type="spellEnd"/>
          </w:p>
          <w:p w:rsidR="00FC3E5E" w:rsidRPr="00977F84" w:rsidRDefault="00FC3E5E" w:rsidP="00FC3E5E">
            <w:pPr>
              <w:tabs>
                <w:tab w:val="left" w:pos="5625"/>
              </w:tabs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ab/>
            </w:r>
          </w:p>
        </w:tc>
      </w:tr>
      <w:tr w:rsidR="00F925AD" w:rsidRPr="00977F84" w:rsidTr="00BB2212">
        <w:trPr>
          <w:cantSplit/>
          <w:trHeight w:val="1369"/>
        </w:trPr>
        <w:tc>
          <w:tcPr>
            <w:tcW w:w="2350" w:type="dxa"/>
          </w:tcPr>
          <w:p w:rsidR="00F925AD" w:rsidRDefault="00F925AD" w:rsidP="001D3F0F">
            <w:pPr>
              <w:jc w:val="center"/>
              <w:rPr>
                <w:noProof/>
                <w:sz w:val="20"/>
                <w:szCs w:val="20"/>
              </w:rPr>
            </w:pPr>
          </w:p>
          <w:p w:rsidR="00E077C8" w:rsidRPr="00085E02" w:rsidRDefault="00E077C8" w:rsidP="00E077C8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dataConsultazioneAtto</w:t>
            </w:r>
          </w:p>
          <w:p w:rsidR="00F925AD" w:rsidRPr="00085E02" w:rsidRDefault="00F925AD" w:rsidP="00E077C8">
            <w:pPr>
              <w:rPr>
                <w:noProof/>
                <w:sz w:val="20"/>
                <w:szCs w:val="20"/>
              </w:rPr>
            </w:pPr>
          </w:p>
          <w:p w:rsidR="00F925AD" w:rsidRDefault="00F925AD" w:rsidP="001D3F0F">
            <w:pPr>
              <w:jc w:val="center"/>
              <w:rPr>
                <w:noProof/>
                <w:sz w:val="20"/>
                <w:szCs w:val="20"/>
              </w:rPr>
            </w:pPr>
            <w:r w:rsidRPr="00085E02">
              <w:rPr>
                <w:noProof/>
                <w:sz w:val="20"/>
                <w:szCs w:val="20"/>
              </w:rPr>
              <w:t xml:space="preserve">Ore: </w:t>
            </w:r>
            <w:r>
              <w:rPr>
                <w:noProof/>
                <w:sz w:val="20"/>
                <w:szCs w:val="20"/>
              </w:rPr>
              <w:t>XXXX</w:t>
            </w:r>
          </w:p>
          <w:p w:rsidR="00EF4A54" w:rsidRPr="00085E02" w:rsidRDefault="00EF4A54" w:rsidP="001D3F0F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6947" w:type="dxa"/>
          </w:tcPr>
          <w:p w:rsidR="00F925AD" w:rsidRDefault="00F925AD" w:rsidP="001D3F0F">
            <w:pPr>
              <w:tabs>
                <w:tab w:val="left" w:pos="2400"/>
              </w:tabs>
              <w:jc w:val="both"/>
              <w:rPr>
                <w:b/>
                <w:sz w:val="20"/>
                <w:szCs w:val="20"/>
              </w:rPr>
            </w:pPr>
          </w:p>
          <w:p w:rsidR="00F925AD" w:rsidRDefault="00F925AD" w:rsidP="001D3F0F">
            <w:pPr>
              <w:tabs>
                <w:tab w:val="left" w:pos="2400"/>
              </w:tabs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</w:t>
            </w:r>
            <w:r w:rsidR="00E077C8">
              <w:rPr>
                <w:b/>
                <w:sz w:val="20"/>
                <w:szCs w:val="20"/>
              </w:rPr>
              <w:t xml:space="preserve">udizione in merito al </w:t>
            </w:r>
            <w:proofErr w:type="spellStart"/>
            <w:r w:rsidR="00E077C8">
              <w:rPr>
                <w:b/>
                <w:sz w:val="20"/>
                <w:szCs w:val="20"/>
              </w:rPr>
              <w:t>tipoAttoConsultazione</w:t>
            </w:r>
            <w:proofErr w:type="spellEnd"/>
            <w:r w:rsidR="00E077C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077C8">
              <w:rPr>
                <w:b/>
                <w:sz w:val="20"/>
                <w:szCs w:val="20"/>
              </w:rPr>
              <w:t>numeroAttoConsultazione</w:t>
            </w:r>
            <w:proofErr w:type="spellEnd"/>
            <w:r>
              <w:rPr>
                <w:b/>
                <w:sz w:val="20"/>
                <w:szCs w:val="20"/>
              </w:rPr>
              <w:t xml:space="preserve"> (</w:t>
            </w:r>
            <w:proofErr w:type="spellStart"/>
            <w:r w:rsidR="00E077C8">
              <w:rPr>
                <w:b/>
                <w:bCs/>
                <w:noProof/>
                <w:sz w:val="20"/>
                <w:szCs w:val="20"/>
              </w:rPr>
              <w:t>oggettoAttoConsultazione</w:t>
            </w:r>
            <w:proofErr w:type="spellEnd"/>
            <w:r>
              <w:rPr>
                <w:b/>
                <w:sz w:val="20"/>
                <w:szCs w:val="20"/>
              </w:rPr>
              <w:t xml:space="preserve">). </w:t>
            </w:r>
            <w:r w:rsidR="001A5A96">
              <w:rPr>
                <w:b/>
                <w:sz w:val="20"/>
                <w:szCs w:val="20"/>
              </w:rPr>
              <w:t>Con</w:t>
            </w:r>
            <w:r>
              <w:rPr>
                <w:b/>
                <w:sz w:val="20"/>
                <w:szCs w:val="20"/>
              </w:rPr>
              <w:t>:</w:t>
            </w:r>
            <w:r w:rsidR="00E077C8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="00E077C8">
              <w:rPr>
                <w:b/>
                <w:sz w:val="20"/>
                <w:szCs w:val="20"/>
              </w:rPr>
              <w:t>soggettiConsultatiAtto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</w:p>
          <w:p w:rsidR="00EF4A54" w:rsidRDefault="00EF4A54" w:rsidP="001D3F0F">
            <w:pPr>
              <w:tabs>
                <w:tab w:val="left" w:pos="2400"/>
              </w:tabs>
              <w:jc w:val="both"/>
              <w:rPr>
                <w:b/>
                <w:sz w:val="20"/>
                <w:szCs w:val="20"/>
              </w:rPr>
            </w:pPr>
          </w:p>
        </w:tc>
      </w:tr>
      <w:bookmarkEnd w:id="0"/>
    </w:tbl>
    <w:p w:rsidR="00DD26E9" w:rsidRDefault="00DD26E9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020"/>
        <w:gridCol w:w="1800"/>
      </w:tblGrid>
      <w:tr w:rsidR="00DD26E9" w:rsidTr="00C60B66">
        <w:trPr>
          <w:cantSplit/>
          <w:trHeight w:val="421"/>
        </w:trPr>
        <w:tc>
          <w:tcPr>
            <w:tcW w:w="468" w:type="dxa"/>
            <w:tcBorders>
              <w:top w:val="single" w:sz="4" w:space="0" w:color="auto"/>
              <w:bottom w:val="nil"/>
            </w:tcBorders>
          </w:tcPr>
          <w:p w:rsidR="00DD26E9" w:rsidRDefault="00DD26E9">
            <w:pPr>
              <w:jc w:val="center"/>
            </w:pPr>
          </w:p>
        </w:tc>
        <w:tc>
          <w:tcPr>
            <w:tcW w:w="702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D26E9" w:rsidRDefault="00DD26E9">
            <w:pPr>
              <w:jc w:val="center"/>
              <w:rPr>
                <w:iCs/>
                <w:smallCaps/>
              </w:rPr>
            </w:pPr>
          </w:p>
          <w:p w:rsidR="00DD26E9" w:rsidRPr="00DD1473" w:rsidRDefault="00DD26E9" w:rsidP="003B5EC4">
            <w:pPr>
              <w:jc w:val="center"/>
              <w:rPr>
                <w:iCs/>
                <w:caps/>
              </w:rPr>
            </w:pPr>
            <w:r w:rsidRPr="00D41053">
              <w:rPr>
                <w:iCs/>
                <w:caps/>
                <w:sz w:val="22"/>
              </w:rPr>
              <w:t xml:space="preserve">o.d.g. della seduta di </w:t>
            </w:r>
            <w:r w:rsidR="002A5626" w:rsidRPr="00D41053">
              <w:rPr>
                <w:iCs/>
                <w:caps/>
                <w:sz w:val="22"/>
              </w:rPr>
              <w:t>dataSeduta2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D26E9" w:rsidRDefault="00DD26E9">
            <w:pPr>
              <w:jc w:val="center"/>
              <w:rPr>
                <w:b/>
                <w:sz w:val="20"/>
                <w:szCs w:val="20"/>
              </w:rPr>
            </w:pPr>
          </w:p>
          <w:p w:rsidR="00DD26E9" w:rsidRDefault="00DD26E9">
            <w:pPr>
              <w:jc w:val="center"/>
            </w:pPr>
            <w:r>
              <w:rPr>
                <w:b/>
                <w:sz w:val="20"/>
                <w:szCs w:val="20"/>
              </w:rPr>
              <w:t>TRATTAZIONE</w:t>
            </w:r>
          </w:p>
        </w:tc>
      </w:tr>
      <w:tr w:rsidR="00DD26E9" w:rsidTr="00C60B66">
        <w:trPr>
          <w:cantSplit/>
        </w:trPr>
        <w:tc>
          <w:tcPr>
            <w:tcW w:w="468" w:type="dxa"/>
            <w:tcBorders>
              <w:top w:val="nil"/>
              <w:bottom w:val="single" w:sz="4" w:space="0" w:color="auto"/>
            </w:tcBorders>
          </w:tcPr>
          <w:p w:rsidR="00DD26E9" w:rsidRDefault="00DD26E9">
            <w:pPr>
              <w:jc w:val="center"/>
            </w:pPr>
          </w:p>
        </w:tc>
        <w:tc>
          <w:tcPr>
            <w:tcW w:w="702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DD26E9" w:rsidRDefault="00DD26E9">
            <w:pPr>
              <w:jc w:val="center"/>
              <w:rPr>
                <w:iCs/>
                <w:smallCaps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DD26E9" w:rsidRDefault="00DD26E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RELATORE</w:t>
            </w:r>
          </w:p>
        </w:tc>
      </w:tr>
      <w:tr w:rsidR="00DD26E9" w:rsidTr="00C60B66">
        <w:trPr>
          <w:cantSplit/>
        </w:trPr>
        <w:tc>
          <w:tcPr>
            <w:tcW w:w="4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DD26E9" w:rsidRDefault="00DD26E9">
            <w:pPr>
              <w:jc w:val="center"/>
            </w:pP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D26E9" w:rsidRDefault="00DD26E9"/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DD26E9" w:rsidRDefault="00DD26E9">
            <w:pPr>
              <w:jc w:val="center"/>
              <w:rPr>
                <w:i/>
                <w:sz w:val="20"/>
                <w:szCs w:val="20"/>
              </w:rPr>
            </w:pPr>
          </w:p>
        </w:tc>
      </w:tr>
      <w:tr w:rsidR="00DD26E9" w:rsidTr="00C60B66">
        <w:trPr>
          <w:cantSplit/>
        </w:trPr>
        <w:tc>
          <w:tcPr>
            <w:tcW w:w="468" w:type="dxa"/>
            <w:tcBorders>
              <w:top w:val="nil"/>
              <w:bottom w:val="nil"/>
              <w:right w:val="single" w:sz="4" w:space="0" w:color="auto"/>
            </w:tcBorders>
          </w:tcPr>
          <w:p w:rsidR="00DD26E9" w:rsidRDefault="00DD26E9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6E9" w:rsidRDefault="00DD26E9">
            <w:pPr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Comunicazioni del Presidente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</w:tcPr>
          <w:p w:rsidR="00DD26E9" w:rsidRDefault="00DD26E9">
            <w:pPr>
              <w:jc w:val="center"/>
              <w:rPr>
                <w:sz w:val="20"/>
                <w:szCs w:val="20"/>
              </w:rPr>
            </w:pPr>
          </w:p>
        </w:tc>
      </w:tr>
      <w:tr w:rsidR="00DD26E9" w:rsidTr="00C60B66">
        <w:trPr>
          <w:cantSplit/>
        </w:trPr>
        <w:tc>
          <w:tcPr>
            <w:tcW w:w="468" w:type="dxa"/>
            <w:tcBorders>
              <w:top w:val="nil"/>
              <w:bottom w:val="nil"/>
              <w:right w:val="single" w:sz="4" w:space="0" w:color="auto"/>
            </w:tcBorders>
          </w:tcPr>
          <w:p w:rsidR="00DD26E9" w:rsidRDefault="00DD26E9">
            <w:pPr>
              <w:jc w:val="center"/>
              <w:rPr>
                <w:sz w:val="20"/>
                <w:szCs w:val="20"/>
                <w:u w:val="single"/>
              </w:rPr>
            </w:pPr>
          </w:p>
          <w:p w:rsidR="00DD26E9" w:rsidRDefault="00DD26E9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6E9" w:rsidRDefault="00DD26E9">
            <w:pPr>
              <w:rPr>
                <w:b/>
                <w:bCs/>
                <w:sz w:val="20"/>
                <w:szCs w:val="20"/>
              </w:rPr>
            </w:pPr>
          </w:p>
          <w:p w:rsidR="00DD26E9" w:rsidRDefault="00DD26E9" w:rsidP="0020272E">
            <w:pPr>
              <w:rPr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Approvazione del processo verbale n.</w:t>
            </w:r>
            <w:r w:rsidR="0020272E">
              <w:rPr>
                <w:b/>
                <w:bCs/>
                <w:noProof/>
                <w:sz w:val="20"/>
                <w:szCs w:val="20"/>
              </w:rPr>
              <w:t xml:space="preserve"> numeroVerbalePrec </w:t>
            </w:r>
            <w:r w:rsidR="008271F5">
              <w:rPr>
                <w:b/>
                <w:bCs/>
                <w:noProof/>
                <w:sz w:val="20"/>
                <w:szCs w:val="20"/>
              </w:rPr>
              <w:t xml:space="preserve">del </w:t>
            </w:r>
            <w:r w:rsidR="0020272E">
              <w:rPr>
                <w:b/>
                <w:bCs/>
                <w:noProof/>
                <w:sz w:val="20"/>
                <w:szCs w:val="20"/>
              </w:rPr>
              <w:t>dataVerbalePrec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</w:tcPr>
          <w:p w:rsidR="00DD26E9" w:rsidRDefault="00DD26E9">
            <w:pPr>
              <w:jc w:val="center"/>
              <w:rPr>
                <w:sz w:val="20"/>
                <w:szCs w:val="20"/>
              </w:rPr>
            </w:pPr>
          </w:p>
        </w:tc>
      </w:tr>
      <w:tr w:rsidR="00DD26E9" w:rsidTr="00C60B66">
        <w:trPr>
          <w:cantSplit/>
        </w:trPr>
        <w:tc>
          <w:tcPr>
            <w:tcW w:w="468" w:type="dxa"/>
            <w:tcBorders>
              <w:top w:val="nil"/>
              <w:bottom w:val="nil"/>
              <w:right w:val="single" w:sz="4" w:space="0" w:color="auto"/>
            </w:tcBorders>
          </w:tcPr>
          <w:p w:rsidR="00DD26E9" w:rsidRDefault="00DD26E9" w:rsidP="00C41C4F">
            <w:pPr>
              <w:rPr>
                <w:sz w:val="20"/>
                <w:szCs w:val="20"/>
              </w:rPr>
            </w:pP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D26E9" w:rsidRPr="00DD26E9" w:rsidRDefault="00DD26E9" w:rsidP="00F27E32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</w:tcPr>
          <w:p w:rsidR="00DD26E9" w:rsidRDefault="00DD26E9">
            <w:pPr>
              <w:jc w:val="center"/>
              <w:rPr>
                <w:sz w:val="20"/>
                <w:szCs w:val="20"/>
              </w:rPr>
            </w:pPr>
          </w:p>
        </w:tc>
      </w:tr>
      <w:tr w:rsidR="00F62A8C" w:rsidTr="00C60B66">
        <w:trPr>
          <w:cantSplit/>
        </w:trPr>
        <w:tc>
          <w:tcPr>
            <w:tcW w:w="468" w:type="dxa"/>
            <w:tcBorders>
              <w:top w:val="nil"/>
              <w:bottom w:val="nil"/>
              <w:right w:val="single" w:sz="4" w:space="0" w:color="auto"/>
            </w:tcBorders>
          </w:tcPr>
          <w:p w:rsidR="00F62A8C" w:rsidRDefault="00F62A8C" w:rsidP="00982099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  <w:p w:rsidR="00BE2A18" w:rsidRDefault="00BE2A18" w:rsidP="00982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2A8C" w:rsidRDefault="00F62A8C" w:rsidP="00982099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Nomina Relatori</w:t>
            </w:r>
          </w:p>
          <w:p w:rsidR="00BE2A18" w:rsidRDefault="00BE2A18" w:rsidP="00982099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</w:tcPr>
          <w:p w:rsidR="00F62A8C" w:rsidRDefault="00F62A8C" w:rsidP="00982099">
            <w:pPr>
              <w:jc w:val="center"/>
              <w:rPr>
                <w:sz w:val="20"/>
                <w:szCs w:val="20"/>
              </w:rPr>
            </w:pPr>
          </w:p>
        </w:tc>
      </w:tr>
      <w:tr w:rsidR="00DD26E9" w:rsidTr="00C60B66">
        <w:trPr>
          <w:cantSplit/>
        </w:trPr>
        <w:tc>
          <w:tcPr>
            <w:tcW w:w="468" w:type="dxa"/>
            <w:tcBorders>
              <w:top w:val="nil"/>
              <w:bottom w:val="nil"/>
              <w:right w:val="single" w:sz="4" w:space="0" w:color="auto"/>
            </w:tcBorders>
          </w:tcPr>
          <w:p w:rsidR="00DD26E9" w:rsidRDefault="00F62A8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80400" w:rsidRDefault="00880400" w:rsidP="00880400">
            <w:pPr>
              <w:rPr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titoloAtto</w:t>
            </w:r>
          </w:p>
          <w:p w:rsidR="00DD26E9" w:rsidRDefault="00880400">
            <w:pPr>
              <w:jc w:val="both"/>
              <w:rPr>
                <w:bCs/>
                <w:sz w:val="20"/>
                <w:szCs w:val="20"/>
              </w:rPr>
            </w:pPr>
            <w:r>
              <w:rPr>
                <w:bCs/>
                <w:noProof/>
                <w:sz w:val="20"/>
                <w:szCs w:val="20"/>
              </w:rPr>
              <w:t>oggettoAtto</w:t>
            </w:r>
          </w:p>
          <w:p w:rsidR="00DD26E9" w:rsidRDefault="00DD26E9">
            <w:p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noProof/>
                <w:sz w:val="20"/>
                <w:szCs w:val="20"/>
              </w:rPr>
              <w:t xml:space="preserve">Atto di iniziativa </w:t>
            </w:r>
            <w:r w:rsidR="00880400">
              <w:rPr>
                <w:i/>
                <w:iCs/>
                <w:noProof/>
                <w:sz w:val="20"/>
                <w:szCs w:val="20"/>
              </w:rPr>
              <w:t>tipoIniziativa</w:t>
            </w:r>
          </w:p>
          <w:p w:rsidR="00880400" w:rsidRDefault="00DD26E9" w:rsidP="00880400">
            <w:pPr>
              <w:rPr>
                <w:i/>
                <w:iCs/>
                <w:noProof/>
                <w:sz w:val="20"/>
                <w:szCs w:val="20"/>
              </w:rPr>
            </w:pPr>
            <w:r>
              <w:rPr>
                <w:i/>
                <w:iCs/>
                <w:noProof/>
                <w:sz w:val="20"/>
                <w:szCs w:val="20"/>
              </w:rPr>
              <w:t xml:space="preserve">Assegnazione: </w:t>
            </w:r>
            <w:r w:rsidR="00880400">
              <w:rPr>
                <w:i/>
                <w:iCs/>
                <w:noProof/>
                <w:sz w:val="20"/>
                <w:szCs w:val="20"/>
              </w:rPr>
              <w:t>dataAssegnazioneCommissione</w:t>
            </w:r>
          </w:p>
          <w:p w:rsidR="005F332D" w:rsidRPr="00314516" w:rsidRDefault="00474A74" w:rsidP="00880400">
            <w:pPr>
              <w:rPr>
                <w:i/>
                <w:iCs/>
                <w:noProof/>
                <w:sz w:val="20"/>
                <w:szCs w:val="20"/>
              </w:rPr>
            </w:pPr>
            <w:r>
              <w:rPr>
                <w:i/>
                <w:iCs/>
                <w:noProof/>
                <w:sz w:val="20"/>
                <w:szCs w:val="20"/>
              </w:rPr>
              <w:t>Data Scadenza:</w:t>
            </w:r>
            <w:r w:rsidR="004505BE">
              <w:rPr>
                <w:i/>
                <w:iCs/>
                <w:noProof/>
                <w:sz w:val="20"/>
                <w:szCs w:val="20"/>
              </w:rPr>
              <w:t xml:space="preserve">  dataScadenzaPAR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</w:tcPr>
          <w:p w:rsidR="00DD26E9" w:rsidRPr="00145890" w:rsidRDefault="00880400" w:rsidP="00880400">
            <w:pPr>
              <w:jc w:val="center"/>
              <w:rPr>
                <w:b/>
                <w:caps/>
                <w:noProof/>
                <w:sz w:val="20"/>
                <w:szCs w:val="20"/>
              </w:rPr>
            </w:pPr>
            <w:r w:rsidRPr="00145890">
              <w:rPr>
                <w:b/>
                <w:caps/>
                <w:noProof/>
                <w:sz w:val="20"/>
                <w:szCs w:val="20"/>
              </w:rPr>
              <w:t>ruoloCommissione</w:t>
            </w:r>
          </w:p>
          <w:p w:rsidR="00880400" w:rsidRPr="00880400" w:rsidRDefault="00880400" w:rsidP="00880400">
            <w:pPr>
              <w:jc w:val="center"/>
              <w:rPr>
                <w:i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relatoreAttivo</w:t>
            </w:r>
          </w:p>
        </w:tc>
      </w:tr>
      <w:tr w:rsidR="009D2F14" w:rsidTr="00C60B66">
        <w:trPr>
          <w:cantSplit/>
        </w:trPr>
        <w:tc>
          <w:tcPr>
            <w:tcW w:w="468" w:type="dxa"/>
            <w:tcBorders>
              <w:top w:val="nil"/>
              <w:bottom w:val="nil"/>
              <w:right w:val="single" w:sz="4" w:space="0" w:color="auto"/>
            </w:tcBorders>
          </w:tcPr>
          <w:p w:rsidR="009D2F14" w:rsidRPr="00D36C9C" w:rsidRDefault="00D36C9C" w:rsidP="009156E0">
            <w:pPr>
              <w:jc w:val="center"/>
              <w:rPr>
                <w:sz w:val="20"/>
                <w:szCs w:val="20"/>
              </w:rPr>
            </w:pPr>
            <w:r w:rsidRPr="00D36C9C">
              <w:rPr>
                <w:sz w:val="20"/>
                <w:szCs w:val="20"/>
              </w:rPr>
              <w:t>5</w:t>
            </w: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2F14" w:rsidRDefault="00D36C9C" w:rsidP="009156E0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titoloAtto</w:t>
            </w:r>
            <w:proofErr w:type="spellEnd"/>
          </w:p>
          <w:p w:rsidR="00457543" w:rsidRDefault="00457543" w:rsidP="009156E0">
            <w:pPr>
              <w:rPr>
                <w:bCs/>
                <w:sz w:val="20"/>
                <w:szCs w:val="20"/>
              </w:rPr>
            </w:pPr>
            <w:proofErr w:type="spellStart"/>
            <w:r w:rsidRPr="00457543">
              <w:rPr>
                <w:bCs/>
                <w:sz w:val="20"/>
                <w:szCs w:val="20"/>
              </w:rPr>
              <w:t>oggettoAtto</w:t>
            </w:r>
            <w:proofErr w:type="spellEnd"/>
          </w:p>
          <w:p w:rsidR="00FD3140" w:rsidRDefault="00FD3140" w:rsidP="009156E0">
            <w:pPr>
              <w:rPr>
                <w:bCs/>
                <w:i/>
                <w:sz w:val="20"/>
                <w:szCs w:val="20"/>
              </w:rPr>
            </w:pPr>
            <w:r w:rsidRPr="00FD3140">
              <w:rPr>
                <w:bCs/>
                <w:i/>
                <w:sz w:val="20"/>
                <w:szCs w:val="20"/>
              </w:rPr>
              <w:t xml:space="preserve">A firma dei Consiglieri: </w:t>
            </w:r>
            <w:proofErr w:type="spellStart"/>
            <w:r w:rsidRPr="00FD3140">
              <w:rPr>
                <w:bCs/>
                <w:i/>
                <w:sz w:val="20"/>
                <w:szCs w:val="20"/>
              </w:rPr>
              <w:t>firmatariAttoIndirizzo</w:t>
            </w:r>
            <w:proofErr w:type="spellEnd"/>
          </w:p>
          <w:p w:rsidR="005B3CDB" w:rsidRPr="00FD3140" w:rsidRDefault="005B3CDB" w:rsidP="009156E0">
            <w:pPr>
              <w:rPr>
                <w:bCs/>
                <w:i/>
                <w:sz w:val="20"/>
                <w:szCs w:val="20"/>
              </w:rPr>
            </w:pPr>
            <w:r>
              <w:rPr>
                <w:bCs/>
                <w:i/>
                <w:sz w:val="20"/>
                <w:szCs w:val="20"/>
              </w:rPr>
              <w:t>Assegnazione: XXXX</w:t>
            </w:r>
          </w:p>
          <w:p w:rsidR="00B34BC5" w:rsidRDefault="00B34BC5" w:rsidP="009156E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</w:tcBorders>
          </w:tcPr>
          <w:p w:rsidR="009D2F14" w:rsidRDefault="0004484F" w:rsidP="0004484F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t>Risposta dell’Assessore XXXX</w:t>
            </w:r>
          </w:p>
        </w:tc>
      </w:tr>
      <w:tr w:rsidR="00E26D2E" w:rsidTr="00C60B66">
        <w:trPr>
          <w:cantSplit/>
        </w:trPr>
        <w:tc>
          <w:tcPr>
            <w:tcW w:w="468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E26D2E" w:rsidRDefault="00E26D2E" w:rsidP="009156E0">
            <w:pPr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7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D2E" w:rsidRDefault="00E26D2E" w:rsidP="009156E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</w:tcBorders>
            <w:vAlign w:val="center"/>
          </w:tcPr>
          <w:p w:rsidR="00E26D2E" w:rsidRDefault="00E26D2E" w:rsidP="009156E0">
            <w:pPr>
              <w:jc w:val="center"/>
              <w:rPr>
                <w:b/>
                <w:noProof/>
                <w:sz w:val="20"/>
                <w:szCs w:val="20"/>
              </w:rPr>
            </w:pPr>
          </w:p>
        </w:tc>
      </w:tr>
    </w:tbl>
    <w:p w:rsidR="00B71189" w:rsidRDefault="00B71189"/>
    <w:p w:rsidR="00DD26E9" w:rsidRDefault="00DD26E9">
      <w:pPr>
        <w:sectPr w:rsidR="00DD26E9">
          <w:headerReference w:type="default" r:id="rId9"/>
          <w:pgSz w:w="11906" w:h="16838"/>
          <w:pgMar w:top="847" w:right="1418" w:bottom="1701" w:left="1418" w:header="720" w:footer="720" w:gutter="0"/>
          <w:pgNumType w:start="1"/>
          <w:cols w:space="708"/>
          <w:docGrid w:linePitch="360"/>
        </w:sectPr>
      </w:pPr>
    </w:p>
    <w:p w:rsidR="00DD26E9" w:rsidRDefault="00DD26E9"/>
    <w:sectPr w:rsidR="00DD26E9" w:rsidSect="004A6725">
      <w:headerReference w:type="default" r:id="rId10"/>
      <w:type w:val="continuous"/>
      <w:pgSz w:w="11906" w:h="16838"/>
      <w:pgMar w:top="847" w:right="1418" w:bottom="1701" w:left="141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B1C" w:rsidRDefault="003E7B1C">
      <w:r>
        <w:separator/>
      </w:r>
    </w:p>
  </w:endnote>
  <w:endnote w:type="continuationSeparator" w:id="0">
    <w:p w:rsidR="003E7B1C" w:rsidRDefault="003E7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B1C" w:rsidRDefault="003E7B1C">
      <w:r>
        <w:separator/>
      </w:r>
    </w:p>
  </w:footnote>
  <w:footnote w:type="continuationSeparator" w:id="0">
    <w:p w:rsidR="003E7B1C" w:rsidRDefault="003E7B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53" w:rsidRDefault="00BD3A53">
    <w:pPr>
      <w:pStyle w:val="Intestazione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A53" w:rsidRDefault="00BD3A53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006AA"/>
    <w:multiLevelType w:val="hybridMultilevel"/>
    <w:tmpl w:val="B4AA60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D26E9"/>
    <w:rsid w:val="000417A5"/>
    <w:rsid w:val="0004484F"/>
    <w:rsid w:val="00050A0B"/>
    <w:rsid w:val="000A4335"/>
    <w:rsid w:val="000B4B11"/>
    <w:rsid w:val="000D1C71"/>
    <w:rsid w:val="00100DAB"/>
    <w:rsid w:val="00145890"/>
    <w:rsid w:val="001511B5"/>
    <w:rsid w:val="00186DB8"/>
    <w:rsid w:val="001912C4"/>
    <w:rsid w:val="001A33A8"/>
    <w:rsid w:val="001A5A96"/>
    <w:rsid w:val="001A6F76"/>
    <w:rsid w:val="001C70B5"/>
    <w:rsid w:val="001D59B8"/>
    <w:rsid w:val="001E3323"/>
    <w:rsid w:val="001F4149"/>
    <w:rsid w:val="0020272E"/>
    <w:rsid w:val="00221EA7"/>
    <w:rsid w:val="00227832"/>
    <w:rsid w:val="00246C7D"/>
    <w:rsid w:val="002919A5"/>
    <w:rsid w:val="00293FF8"/>
    <w:rsid w:val="002A5626"/>
    <w:rsid w:val="002A74FB"/>
    <w:rsid w:val="002B2293"/>
    <w:rsid w:val="002C48AB"/>
    <w:rsid w:val="002C7B9D"/>
    <w:rsid w:val="002D2255"/>
    <w:rsid w:val="002E2919"/>
    <w:rsid w:val="00314516"/>
    <w:rsid w:val="00387570"/>
    <w:rsid w:val="003B5EC4"/>
    <w:rsid w:val="003E7B1C"/>
    <w:rsid w:val="003F4D6C"/>
    <w:rsid w:val="00417426"/>
    <w:rsid w:val="004505BE"/>
    <w:rsid w:val="00457543"/>
    <w:rsid w:val="004735C9"/>
    <w:rsid w:val="00474A74"/>
    <w:rsid w:val="004A6725"/>
    <w:rsid w:val="004B36F8"/>
    <w:rsid w:val="004F33A7"/>
    <w:rsid w:val="00530CD5"/>
    <w:rsid w:val="00533366"/>
    <w:rsid w:val="00534355"/>
    <w:rsid w:val="005B3CDB"/>
    <w:rsid w:val="005D0DBF"/>
    <w:rsid w:val="005F332D"/>
    <w:rsid w:val="0066032D"/>
    <w:rsid w:val="00677024"/>
    <w:rsid w:val="0068097E"/>
    <w:rsid w:val="00690BC7"/>
    <w:rsid w:val="006D71C8"/>
    <w:rsid w:val="006D7BEF"/>
    <w:rsid w:val="00720AA2"/>
    <w:rsid w:val="00733D2E"/>
    <w:rsid w:val="00736891"/>
    <w:rsid w:val="0078382D"/>
    <w:rsid w:val="00783CBC"/>
    <w:rsid w:val="00797407"/>
    <w:rsid w:val="00804D69"/>
    <w:rsid w:val="008104A3"/>
    <w:rsid w:val="008247AB"/>
    <w:rsid w:val="008271F5"/>
    <w:rsid w:val="00880400"/>
    <w:rsid w:val="008D76A9"/>
    <w:rsid w:val="00915A49"/>
    <w:rsid w:val="00976A02"/>
    <w:rsid w:val="00977F84"/>
    <w:rsid w:val="00982099"/>
    <w:rsid w:val="0098586D"/>
    <w:rsid w:val="00987E20"/>
    <w:rsid w:val="009A2C43"/>
    <w:rsid w:val="009A62A8"/>
    <w:rsid w:val="009C71E3"/>
    <w:rsid w:val="009D2F14"/>
    <w:rsid w:val="009F371A"/>
    <w:rsid w:val="00A51524"/>
    <w:rsid w:val="00A7075C"/>
    <w:rsid w:val="00AD7B6A"/>
    <w:rsid w:val="00AF6A14"/>
    <w:rsid w:val="00B34BC5"/>
    <w:rsid w:val="00B451FB"/>
    <w:rsid w:val="00B52518"/>
    <w:rsid w:val="00B57E7F"/>
    <w:rsid w:val="00B71189"/>
    <w:rsid w:val="00B762F8"/>
    <w:rsid w:val="00BA65E5"/>
    <w:rsid w:val="00BB2212"/>
    <w:rsid w:val="00BD3A53"/>
    <w:rsid w:val="00BE2A18"/>
    <w:rsid w:val="00C05152"/>
    <w:rsid w:val="00C10454"/>
    <w:rsid w:val="00C37307"/>
    <w:rsid w:val="00C41C4F"/>
    <w:rsid w:val="00C60B66"/>
    <w:rsid w:val="00C73B08"/>
    <w:rsid w:val="00C833B9"/>
    <w:rsid w:val="00CA7236"/>
    <w:rsid w:val="00CD46BA"/>
    <w:rsid w:val="00D36C9C"/>
    <w:rsid w:val="00D41053"/>
    <w:rsid w:val="00D834BC"/>
    <w:rsid w:val="00D83A7A"/>
    <w:rsid w:val="00D93217"/>
    <w:rsid w:val="00DA4A6F"/>
    <w:rsid w:val="00DD1473"/>
    <w:rsid w:val="00DD26E9"/>
    <w:rsid w:val="00DE4977"/>
    <w:rsid w:val="00DF0E2E"/>
    <w:rsid w:val="00DF5DA0"/>
    <w:rsid w:val="00E077C8"/>
    <w:rsid w:val="00E26D2E"/>
    <w:rsid w:val="00E53273"/>
    <w:rsid w:val="00E82754"/>
    <w:rsid w:val="00E969A6"/>
    <w:rsid w:val="00EA007A"/>
    <w:rsid w:val="00EC653F"/>
    <w:rsid w:val="00EF4A54"/>
    <w:rsid w:val="00F0102F"/>
    <w:rsid w:val="00F27E32"/>
    <w:rsid w:val="00F62A8C"/>
    <w:rsid w:val="00F72BA0"/>
    <w:rsid w:val="00F925AD"/>
    <w:rsid w:val="00FC3E5E"/>
    <w:rsid w:val="00FD3140"/>
    <w:rsid w:val="00FD3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A6725"/>
    <w:rPr>
      <w:sz w:val="24"/>
      <w:szCs w:val="24"/>
    </w:rPr>
  </w:style>
  <w:style w:type="paragraph" w:styleId="Titolo1">
    <w:name w:val="heading 1"/>
    <w:basedOn w:val="Normale"/>
    <w:next w:val="Normale"/>
    <w:qFormat/>
    <w:rsid w:val="004A6725"/>
    <w:pPr>
      <w:keepNext/>
      <w:outlineLvl w:val="0"/>
    </w:pPr>
    <w:rPr>
      <w:b/>
      <w:bCs/>
      <w:lang w:val="de-DE"/>
    </w:rPr>
  </w:style>
  <w:style w:type="paragraph" w:styleId="Titolo2">
    <w:name w:val="heading 2"/>
    <w:basedOn w:val="Normale"/>
    <w:next w:val="Normale"/>
    <w:qFormat/>
    <w:rsid w:val="004A6725"/>
    <w:pPr>
      <w:keepNext/>
      <w:jc w:val="right"/>
      <w:outlineLvl w:val="1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semiHidden/>
    <w:rsid w:val="004A672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rsid w:val="004A6725"/>
    <w:pPr>
      <w:tabs>
        <w:tab w:val="center" w:pos="4819"/>
        <w:tab w:val="right" w:pos="9638"/>
      </w:tabs>
    </w:pPr>
  </w:style>
  <w:style w:type="paragraph" w:styleId="Mappadocumento">
    <w:name w:val="Document Map"/>
    <w:basedOn w:val="Normale"/>
    <w:semiHidden/>
    <w:rsid w:val="004A6725"/>
    <w:pPr>
      <w:shd w:val="clear" w:color="auto" w:fill="000080"/>
    </w:pPr>
    <w:rPr>
      <w:rFonts w:ascii="Tahoma" w:hAnsi="Tahoma"/>
    </w:rPr>
  </w:style>
  <w:style w:type="character" w:styleId="Rimandocommento">
    <w:name w:val="annotation reference"/>
    <w:uiPriority w:val="99"/>
    <w:semiHidden/>
    <w:unhideWhenUsed/>
    <w:rsid w:val="00B7118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7118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71189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71189"/>
    <w:rPr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rsid w:val="00B71189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1189"/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B711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iav\Sidac.II\Prod\Modelli\ODGCommissioni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ODGCommissioni</Template>
  <TotalTime>267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COMMISSIONE: slCommissione</vt:lpstr>
    </vt:vector>
  </TitlesOfParts>
  <Company>Team58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COMMISSIONE: slCommissione</dc:title>
  <dc:creator>sidacodissea</dc:creator>
  <cp:lastModifiedBy>Utente</cp:lastModifiedBy>
  <cp:revision>53</cp:revision>
  <cp:lastPrinted>2003-03-28T08:39:00Z</cp:lastPrinted>
  <dcterms:created xsi:type="dcterms:W3CDTF">2012-12-18T15:43:00Z</dcterms:created>
  <dcterms:modified xsi:type="dcterms:W3CDTF">2013-03-21T18:30:00Z</dcterms:modified>
</cp:coreProperties>
</file>